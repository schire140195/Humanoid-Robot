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68195E" w:rsidRDefault="00C514A1" w:rsidP="00275260">
      <w:pPr>
        <w:pStyle w:val="berschrift1"/>
      </w:pPr>
      <w:r>
        <w:t>DA-Humanoid Robot</w:t>
      </w:r>
    </w:p>
    <w:p w:rsidR="00275260" w:rsidRPr="0068195E" w:rsidRDefault="00D040CD" w:rsidP="009D4984">
      <w:pPr>
        <w:pStyle w:val="berschrift1"/>
      </w:pPr>
      <w:sdt>
        <w:sdtPr>
          <w:alias w:val="Sitzungsprotokoll:"/>
          <w:tag w:val="Sitzungsprotokoll:"/>
          <w:id w:val="1780671977"/>
          <w:placeholder>
            <w:docPart w:val="0FE90E9F09D9422A91792D41B815C92A"/>
          </w:placeholder>
          <w:temporary/>
          <w:showingPlcHdr/>
          <w15:appearance w15:val="hidden"/>
        </w:sdtPr>
        <w:sdtEndPr/>
        <w:sdtContent>
          <w:r w:rsidR="00275260" w:rsidRPr="0068195E">
            <w:rPr>
              <w:lang w:bidi="de-DE"/>
            </w:rPr>
            <w:t>Sitzungsprotokoll</w:t>
          </w:r>
        </w:sdtContent>
      </w:sdt>
    </w:p>
    <w:p w:rsidR="00554276" w:rsidRPr="0068195E" w:rsidRDefault="00C514A1" w:rsidP="00C514A1">
      <w:pPr>
        <w:pStyle w:val="Datum"/>
        <w:jc w:val="left"/>
      </w:pPr>
      <w:r>
        <w:t>Datum/Uhrzeit/Ort:</w:t>
      </w:r>
    </w:p>
    <w:p w:rsidR="00554276" w:rsidRPr="00C514A1" w:rsidRDefault="00C514A1" w:rsidP="000D445D">
      <w:pPr>
        <w:pStyle w:val="Listennummer"/>
      </w:pPr>
      <w:r>
        <w:rPr>
          <w:rFonts w:eastAsiaTheme="majorEastAsia"/>
        </w:rPr>
        <w:t>Schriftführer/Teilnehmer</w:t>
      </w:r>
    </w:p>
    <w:p w:rsidR="00C514A1" w:rsidRDefault="00C514A1" w:rsidP="00C514A1">
      <w:pPr>
        <w:pStyle w:val="Listennummer2"/>
      </w:pPr>
      <w:r>
        <w:t>Name:</w:t>
      </w:r>
    </w:p>
    <w:p w:rsidR="00C514A1" w:rsidRPr="0068195E" w:rsidRDefault="00C514A1" w:rsidP="00C514A1">
      <w:pPr>
        <w:pStyle w:val="Listennummer2"/>
      </w:pPr>
      <w:r>
        <w:t>Anwesenheit:</w:t>
      </w:r>
    </w:p>
    <w:p w:rsidR="00C514A1" w:rsidRPr="00C514A1" w:rsidRDefault="00D040CD" w:rsidP="00C514A1">
      <w:pPr>
        <w:pStyle w:val="Listennummer"/>
      </w:pPr>
      <w:sdt>
        <w:sdtPr>
          <w:rPr>
            <w:rFonts w:eastAsiaTheme="majorEastAsia"/>
          </w:rPr>
          <w:alias w:val="Genehmigung des Protokolls der letzten Sitzung:"/>
          <w:tag w:val="Genehmigung des Protokolls der letzten Sitzung:"/>
          <w:id w:val="-1073734390"/>
          <w:placeholder>
            <w:docPart w:val="BFDF41444A8D4F75B192A75F31A0DF4A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="009F4E19" w:rsidRPr="0068195E">
            <w:rPr>
              <w:rFonts w:eastAsiaTheme="majorEastAsia"/>
              <w:lang w:bidi="de-DE"/>
            </w:rPr>
            <w:t>Genehmigung des Protokolls der letzten Sitzung</w:t>
          </w:r>
        </w:sdtContent>
      </w:sdt>
    </w:p>
    <w:p w:rsidR="00C514A1" w:rsidRDefault="00C514A1" w:rsidP="00C514A1">
      <w:pPr>
        <w:pStyle w:val="Listennummer2"/>
      </w:pPr>
    </w:p>
    <w:p w:rsidR="00C514A1" w:rsidRDefault="00C514A1" w:rsidP="00FD6CAB">
      <w:pPr>
        <w:pStyle w:val="Listennummer"/>
      </w:pPr>
      <w:r>
        <w:t>Aktueller Stand</w:t>
      </w:r>
    </w:p>
    <w:p w:rsidR="00C514A1" w:rsidRDefault="00C514A1" w:rsidP="00C514A1">
      <w:pPr>
        <w:pStyle w:val="Listennummer2"/>
      </w:pPr>
    </w:p>
    <w:p w:rsidR="00D50D23" w:rsidRPr="0068195E" w:rsidRDefault="00C514A1" w:rsidP="00FD6CAB">
      <w:pPr>
        <w:pStyle w:val="Listennummer"/>
      </w:pPr>
      <w:r>
        <w:t>Offene Fragen</w:t>
      </w:r>
    </w:p>
    <w:p w:rsidR="002C3D7E" w:rsidRPr="0068195E" w:rsidRDefault="002C3D7E" w:rsidP="00C514A1">
      <w:pPr>
        <w:pStyle w:val="Listennummer2"/>
      </w:pPr>
    </w:p>
    <w:p w:rsidR="002C3D7E" w:rsidRDefault="00C514A1" w:rsidP="00C514A1">
      <w:pPr>
        <w:pStyle w:val="Listennummer"/>
      </w:pPr>
      <w:r>
        <w:t>Agenda</w:t>
      </w:r>
    </w:p>
    <w:p w:rsidR="00C514A1" w:rsidRPr="0068195E" w:rsidRDefault="00C514A1" w:rsidP="00C514A1">
      <w:pPr>
        <w:pStyle w:val="Listennummer2"/>
      </w:pPr>
    </w:p>
    <w:p w:rsidR="00C514A1" w:rsidRDefault="00C514A1" w:rsidP="00C514A1">
      <w:pPr>
        <w:pStyle w:val="Listennummer"/>
      </w:pPr>
      <w:r>
        <w:t>Entschlüsse/Aufträge</w:t>
      </w:r>
    </w:p>
    <w:p w:rsidR="00C514A1" w:rsidRDefault="00C514A1" w:rsidP="00C514A1">
      <w:pPr>
        <w:pStyle w:val="Listennummer2"/>
      </w:pPr>
    </w:p>
    <w:p w:rsidR="00C514A1" w:rsidRDefault="00C514A1" w:rsidP="00C514A1">
      <w:pPr>
        <w:pStyle w:val="Listennummer"/>
      </w:pPr>
      <w:r>
        <w:t>Protokoll gelesen und</w:t>
      </w:r>
      <w:r w:rsidR="00150FC0">
        <w:t xml:space="preserve"> genehmigt</w:t>
      </w:r>
    </w:p>
    <w:p w:rsidR="00C514A1" w:rsidRPr="0068195E" w:rsidRDefault="00C514A1" w:rsidP="00C514A1">
      <w:pPr>
        <w:pStyle w:val="Datum"/>
      </w:pPr>
      <w:bookmarkStart w:id="0" w:name="_GoBack"/>
      <w:bookmarkEnd w:id="0"/>
    </w:p>
    <w:sectPr w:rsidR="00C514A1" w:rsidRPr="0068195E" w:rsidSect="0068195E">
      <w:footerReference w:type="default" r:id="rId8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0CD" w:rsidRDefault="00D040CD" w:rsidP="001E7D29">
      <w:pPr>
        <w:spacing w:after="0" w:line="240" w:lineRule="auto"/>
      </w:pPr>
      <w:r>
        <w:separator/>
      </w:r>
    </w:p>
  </w:endnote>
  <w:endnote w:type="continuationSeparator" w:id="0">
    <w:p w:rsidR="00D040CD" w:rsidRDefault="00D040C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987" w:rsidRPr="0068195E" w:rsidRDefault="000F4987" w:rsidP="00C514A1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0CD" w:rsidRDefault="00D040CD" w:rsidP="001E7D29">
      <w:pPr>
        <w:spacing w:after="0" w:line="240" w:lineRule="auto"/>
      </w:pPr>
      <w:r>
        <w:separator/>
      </w:r>
    </w:p>
  </w:footnote>
  <w:footnote w:type="continuationSeparator" w:id="0">
    <w:p w:rsidR="00D040CD" w:rsidRDefault="00D040CD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4"/>
  </w:num>
  <w:num w:numId="2">
    <w:abstractNumId w:val="19"/>
  </w:num>
  <w:num w:numId="3">
    <w:abstractNumId w:val="21"/>
  </w:num>
  <w:num w:numId="4">
    <w:abstractNumId w:val="12"/>
  </w:num>
  <w:num w:numId="5">
    <w:abstractNumId w:val="3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7"/>
  </w:num>
  <w:num w:numId="40">
    <w:abstractNumId w:val="29"/>
  </w:num>
  <w:num w:numId="41">
    <w:abstractNumId w:val="26"/>
  </w:num>
  <w:num w:numId="42">
    <w:abstractNumId w:val="36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A1"/>
    <w:rsid w:val="00057671"/>
    <w:rsid w:val="000D445D"/>
    <w:rsid w:val="000F4987"/>
    <w:rsid w:val="000F65EC"/>
    <w:rsid w:val="0011573E"/>
    <w:rsid w:val="001269DE"/>
    <w:rsid w:val="00140DAE"/>
    <w:rsid w:val="00150FC0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514A1"/>
    <w:rsid w:val="00C601ED"/>
    <w:rsid w:val="00CE5A5C"/>
    <w:rsid w:val="00D040CD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3450E4C2"/>
  <w15:docId w15:val="{646F64F4-B8C4-45AE-B3BF-FA297B0B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E90E9F09D9422A91792D41B815C9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7C869C-687A-46B7-A9D0-2BD9E4C90B1C}"/>
      </w:docPartPr>
      <w:docPartBody>
        <w:p w:rsidR="00000000" w:rsidRDefault="00C10C05">
          <w:pPr>
            <w:pStyle w:val="0FE90E9F09D9422A91792D41B815C92A"/>
          </w:pPr>
          <w:r w:rsidRPr="004B5C09">
            <w:rPr>
              <w:lang w:val="de-DE" w:bidi="de-DE"/>
            </w:rPr>
            <w:t>Sitzungsprotokoll</w:t>
          </w:r>
        </w:p>
      </w:docPartBody>
    </w:docPart>
    <w:docPart>
      <w:docPartPr>
        <w:name w:val="BFDF41444A8D4F75B192A75F31A0D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5FF87B-77A5-439B-BCC3-3595660F717F}"/>
      </w:docPartPr>
      <w:docPartBody>
        <w:p w:rsidR="00000000" w:rsidRDefault="00C10C05">
          <w:pPr>
            <w:pStyle w:val="BFDF41444A8D4F75B192A75F31A0DF4A"/>
          </w:pPr>
          <w:r w:rsidRPr="00B853F9">
            <w:rPr>
              <w:rFonts w:eastAsiaTheme="majorEastAsia"/>
              <w:lang w:bidi="de-DE"/>
            </w:rPr>
            <w:t>Genehmigung des Protokolls der letzten Sitzung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73"/>
    <w:rsid w:val="00C10C05"/>
    <w:rsid w:val="00EB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E65EBABB3544E11B7827F7F10C7ACAD">
    <w:name w:val="AE65EBABB3544E11B7827F7F10C7ACAD"/>
  </w:style>
  <w:style w:type="paragraph" w:customStyle="1" w:styleId="0FE90E9F09D9422A91792D41B815C92A">
    <w:name w:val="0FE90E9F09D9422A91792D41B815C92A"/>
  </w:style>
  <w:style w:type="paragraph" w:customStyle="1" w:styleId="CF9BF154FD754A2AA50EB5E8197285F1">
    <w:name w:val="CF9BF154FD754A2AA50EB5E8197285F1"/>
  </w:style>
  <w:style w:type="paragraph" w:customStyle="1" w:styleId="9B329A892051488399F273BCCA596FE4">
    <w:name w:val="9B329A892051488399F273BCCA596FE4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0F5ADB28D63E4D7E8FE4D13A1BF8BB99">
    <w:name w:val="0F5ADB28D63E4D7E8FE4D13A1BF8BB99"/>
  </w:style>
  <w:style w:type="paragraph" w:customStyle="1" w:styleId="02C2CE07460B422F8039A060B44A6256">
    <w:name w:val="02C2CE07460B422F8039A060B44A6256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D7C316F2ED944E7902F29BF28962B48">
    <w:name w:val="6D7C316F2ED944E7902F29BF28962B48"/>
  </w:style>
  <w:style w:type="paragraph" w:customStyle="1" w:styleId="8A8096166F8A474588BD1246EBF23838">
    <w:name w:val="8A8096166F8A474588BD1246EBF23838"/>
  </w:style>
  <w:style w:type="paragraph" w:customStyle="1" w:styleId="0DF7E7D49FD444FD8B994DE398A5927F">
    <w:name w:val="0DF7E7D49FD444FD8B994DE398A5927F"/>
  </w:style>
  <w:style w:type="paragraph" w:customStyle="1" w:styleId="3EB2D138CD464BB28106C6A69EA904BA">
    <w:name w:val="3EB2D138CD464BB28106C6A69EA904BA"/>
  </w:style>
  <w:style w:type="paragraph" w:customStyle="1" w:styleId="77827A3462C44E4A82956F683531701B">
    <w:name w:val="77827A3462C44E4A82956F683531701B"/>
  </w:style>
  <w:style w:type="paragraph" w:customStyle="1" w:styleId="08C24E72D53D4D478BB7A708C6460758">
    <w:name w:val="08C24E72D53D4D478BB7A708C6460758"/>
  </w:style>
  <w:style w:type="paragraph" w:customStyle="1" w:styleId="807CF8FB7FF74E4CA994F720D3A64015">
    <w:name w:val="807CF8FB7FF74E4CA994F720D3A64015"/>
  </w:style>
  <w:style w:type="paragraph" w:customStyle="1" w:styleId="853588A38758487EA761F5AC7182602A">
    <w:name w:val="853588A38758487EA761F5AC7182602A"/>
  </w:style>
  <w:style w:type="paragraph" w:customStyle="1" w:styleId="A351033747BC4407819C067054BF3B2A">
    <w:name w:val="A351033747BC4407819C067054BF3B2A"/>
  </w:style>
  <w:style w:type="paragraph" w:customStyle="1" w:styleId="FCD87B5B71C94E29A68F2482FB952C14">
    <w:name w:val="FCD87B5B71C94E29A68F2482FB952C14"/>
  </w:style>
  <w:style w:type="paragraph" w:customStyle="1" w:styleId="FB08B8E78C594F97808CC0707B006394">
    <w:name w:val="FB08B8E78C594F97808CC0707B006394"/>
  </w:style>
  <w:style w:type="paragraph" w:customStyle="1" w:styleId="BFDF41444A8D4F75B192A75F31A0DF4A">
    <w:name w:val="BFDF41444A8D4F75B192A75F31A0DF4A"/>
  </w:style>
  <w:style w:type="paragraph" w:customStyle="1" w:styleId="EE0D94D25FC944D9859AD0D398358CCC">
    <w:name w:val="EE0D94D25FC944D9859AD0D398358CCC"/>
  </w:style>
  <w:style w:type="paragraph" w:customStyle="1" w:styleId="201972DA9AEF429D8AA4EA841A42C057">
    <w:name w:val="201972DA9AEF429D8AA4EA841A42C057"/>
  </w:style>
  <w:style w:type="paragraph" w:customStyle="1" w:styleId="95E3044E57164A97BB14BAD62686C172">
    <w:name w:val="95E3044E57164A97BB14BAD62686C172"/>
  </w:style>
  <w:style w:type="paragraph" w:customStyle="1" w:styleId="7B0B7FAD89D4451780D5F9937016A685">
    <w:name w:val="7B0B7FAD89D4451780D5F9937016A685"/>
  </w:style>
  <w:style w:type="paragraph" w:customStyle="1" w:styleId="943D3A13E9E04C6388DD525C940D9AA6">
    <w:name w:val="943D3A13E9E04C6388DD525C940D9AA6"/>
  </w:style>
  <w:style w:type="paragraph" w:customStyle="1" w:styleId="E5FED34AA45D45D694A342AE02949F79">
    <w:name w:val="E5FED34AA45D45D694A342AE02949F79"/>
  </w:style>
  <w:style w:type="paragraph" w:customStyle="1" w:styleId="FDBB3642E75C43428A76E6CDBEFAB123">
    <w:name w:val="FDBB3642E75C43428A76E6CDBEFAB123"/>
  </w:style>
  <w:style w:type="paragraph" w:customStyle="1" w:styleId="082587A14C41480FBF89996A37ED4E05">
    <w:name w:val="082587A14C41480FBF89996A37ED4E05"/>
  </w:style>
  <w:style w:type="paragraph" w:customStyle="1" w:styleId="0B50B373109A4166AFF4A155F09AD011">
    <w:name w:val="0B50B373109A4166AFF4A155F09AD011"/>
  </w:style>
  <w:style w:type="paragraph" w:customStyle="1" w:styleId="42419911738344229E8360E0BED0D23E">
    <w:name w:val="42419911738344229E8360E0BED0D23E"/>
  </w:style>
  <w:style w:type="paragraph" w:customStyle="1" w:styleId="E0C8CD46C9C144E2A552D47701402FEC">
    <w:name w:val="E0C8CD46C9C144E2A552D47701402FEC"/>
  </w:style>
  <w:style w:type="paragraph" w:customStyle="1" w:styleId="FF201DC7881C49B495FFD8D44E793553">
    <w:name w:val="FF201DC7881C49B495FFD8D44E793553"/>
  </w:style>
  <w:style w:type="paragraph" w:customStyle="1" w:styleId="ADAB5441540B45608FFCC7C621567F37">
    <w:name w:val="ADAB5441540B45608FFCC7C621567F37"/>
  </w:style>
  <w:style w:type="paragraph" w:customStyle="1" w:styleId="76B3F141787445B0B743E26C9B941D01">
    <w:name w:val="76B3F141787445B0B743E26C9B941D01"/>
  </w:style>
  <w:style w:type="paragraph" w:customStyle="1" w:styleId="F8904C395B7D4666BBECEA65DE15FD29">
    <w:name w:val="F8904C395B7D4666BBECEA65DE15FD29"/>
  </w:style>
  <w:style w:type="paragraph" w:customStyle="1" w:styleId="F9C46D8CC4FA45E98D7CBE4F90CDE648">
    <w:name w:val="F9C46D8CC4FA45E98D7CBE4F90CDE648"/>
  </w:style>
  <w:style w:type="paragraph" w:customStyle="1" w:styleId="BD66416F09EC4C73A1AE454188351C90">
    <w:name w:val="BD66416F09EC4C73A1AE454188351C90"/>
  </w:style>
  <w:style w:type="paragraph" w:customStyle="1" w:styleId="268F8FB4D5694E73BBCBBD086B02DAEB">
    <w:name w:val="268F8FB4D5694E73BBCBBD086B02DAEB"/>
  </w:style>
  <w:style w:type="paragraph" w:customStyle="1" w:styleId="9A1C2FC606994DE09697411581DD2483">
    <w:name w:val="9A1C2FC606994DE09697411581DD2483"/>
    <w:rsid w:val="00EB2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1</Pages>
  <Words>33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Schiretz</dc:creator>
  <dc:description/>
  <cp:lastModifiedBy>Schiretz Peter</cp:lastModifiedBy>
  <cp:revision>1</cp:revision>
  <dcterms:created xsi:type="dcterms:W3CDTF">2018-10-16T06:18:00Z</dcterms:created>
  <dcterms:modified xsi:type="dcterms:W3CDTF">2018-10-16T06:31:00Z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