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68195E" w:rsidRDefault="00C514A1" w:rsidP="00275260">
      <w:pPr>
        <w:pStyle w:val="berschrift1"/>
      </w:pPr>
      <w:r>
        <w:t>DA-Humanoid Robot</w:t>
      </w:r>
    </w:p>
    <w:p w:rsidR="00275260" w:rsidRPr="0068195E" w:rsidRDefault="007F322C" w:rsidP="009D4984">
      <w:pPr>
        <w:pStyle w:val="berschrift1"/>
      </w:pPr>
      <w:sdt>
        <w:sdtPr>
          <w:alias w:val="Sitzungsprotokoll:"/>
          <w:tag w:val="Sitzungsprotokoll:"/>
          <w:id w:val="1780671977"/>
          <w:placeholder>
            <w:docPart w:val="0FE90E9F09D9422A91792D41B815C92A"/>
          </w:placeholder>
          <w:temporary/>
          <w:showingPlcHdr/>
          <w15:appearance w15:val="hidden"/>
        </w:sdtPr>
        <w:sdtEndPr/>
        <w:sdtContent>
          <w:r w:rsidR="00275260" w:rsidRPr="0068195E">
            <w:rPr>
              <w:lang w:bidi="de-DE"/>
            </w:rPr>
            <w:t>Sitzungsprotokoll</w:t>
          </w:r>
        </w:sdtContent>
      </w:sdt>
    </w:p>
    <w:p w:rsidR="00554276" w:rsidRPr="0068195E" w:rsidRDefault="00CC0038" w:rsidP="00C514A1">
      <w:pPr>
        <w:pStyle w:val="Datum"/>
        <w:jc w:val="left"/>
      </w:pPr>
      <w:r>
        <w:br/>
      </w:r>
      <w:r w:rsidR="00C514A1">
        <w:t>Datum</w:t>
      </w:r>
      <w:r>
        <w:t xml:space="preserve"> </w:t>
      </w:r>
      <w:r w:rsidR="00C514A1">
        <w:t>/</w:t>
      </w:r>
      <w:r>
        <w:t xml:space="preserve"> </w:t>
      </w:r>
      <w:r w:rsidR="00C514A1">
        <w:t>Uhrzeit</w:t>
      </w:r>
      <w:r>
        <w:t xml:space="preserve"> </w:t>
      </w:r>
      <w:r w:rsidR="00C514A1">
        <w:t>/</w:t>
      </w:r>
      <w:r>
        <w:t xml:space="preserve"> </w:t>
      </w:r>
      <w:r w:rsidR="00C514A1">
        <w:t>Ort:</w:t>
      </w:r>
      <w:r>
        <w:t xml:space="preserve"> 12.10.2018 / 11:35 Uhr / Prozesslabor</w:t>
      </w:r>
    </w:p>
    <w:p w:rsidR="00554276" w:rsidRPr="00C514A1" w:rsidRDefault="00C514A1" w:rsidP="000D445D">
      <w:pPr>
        <w:pStyle w:val="Listennummer"/>
      </w:pPr>
      <w:r>
        <w:rPr>
          <w:rFonts w:eastAsiaTheme="majorEastAsia"/>
        </w:rPr>
        <w:t>Schriftführer</w:t>
      </w:r>
      <w:r w:rsidR="00546654">
        <w:rPr>
          <w:rFonts w:eastAsiaTheme="majorEastAsia"/>
        </w:rPr>
        <w:t xml:space="preserve"> </w:t>
      </w:r>
      <w:r>
        <w:rPr>
          <w:rFonts w:eastAsiaTheme="majorEastAsia"/>
        </w:rPr>
        <w:t>/</w:t>
      </w:r>
      <w:r w:rsidR="00546654">
        <w:rPr>
          <w:rFonts w:eastAsiaTheme="majorEastAsia"/>
        </w:rPr>
        <w:t xml:space="preserve"> </w:t>
      </w:r>
      <w:r>
        <w:rPr>
          <w:rFonts w:eastAsiaTheme="majorEastAsia"/>
        </w:rPr>
        <w:t>Teilnehmer</w:t>
      </w:r>
      <w:r w:rsidR="00546654">
        <w:rPr>
          <w:rFonts w:eastAsiaTheme="majorEastAsia"/>
        </w:rPr>
        <w:t>:</w:t>
      </w:r>
    </w:p>
    <w:p w:rsidR="00C514A1" w:rsidRDefault="00546654" w:rsidP="00CC0038">
      <w:pPr>
        <w:pStyle w:val="Listennummer2"/>
        <w:numPr>
          <w:ilvl w:val="0"/>
          <w:numId w:val="0"/>
        </w:numPr>
        <w:ind w:left="1310" w:hanging="590"/>
      </w:pPr>
      <w:r w:rsidRPr="00587077">
        <w:rPr>
          <w:u w:val="single"/>
        </w:rPr>
        <w:t>Schriftführer</w:t>
      </w:r>
      <w:r w:rsidR="00C514A1">
        <w:t>:</w:t>
      </w:r>
      <w:r w:rsidR="00CC0038">
        <w:t xml:space="preserve"> Thomas Schachner</w:t>
      </w:r>
    </w:p>
    <w:p w:rsidR="00C514A1" w:rsidRDefault="00546654" w:rsidP="00CC0038">
      <w:pPr>
        <w:pStyle w:val="Listennummer2"/>
        <w:numPr>
          <w:ilvl w:val="0"/>
          <w:numId w:val="0"/>
        </w:numPr>
        <w:ind w:left="1310" w:hanging="590"/>
      </w:pPr>
      <w:r w:rsidRPr="00587077">
        <w:rPr>
          <w:u w:val="single"/>
        </w:rPr>
        <w:t>Teilnehmer</w:t>
      </w:r>
      <w:r w:rsidR="00C514A1">
        <w:t>:</w:t>
      </w:r>
      <w:r w:rsidR="00CC0038">
        <w:t xml:space="preserve"> Anton </w:t>
      </w:r>
      <w:proofErr w:type="spellStart"/>
      <w:r w:rsidR="00CC0038">
        <w:t>Edl</w:t>
      </w:r>
      <w:proofErr w:type="spellEnd"/>
      <w:r w:rsidR="00CC0038">
        <w:t xml:space="preserve">, Christoph </w:t>
      </w:r>
      <w:proofErr w:type="spellStart"/>
      <w:r w:rsidR="00CC0038">
        <w:t>Wurzinger</w:t>
      </w:r>
      <w:proofErr w:type="spellEnd"/>
      <w:r w:rsidR="00CC0038">
        <w:t xml:space="preserve">, Peter </w:t>
      </w:r>
      <w:proofErr w:type="spellStart"/>
      <w:r w:rsidR="00CC0038">
        <w:t>Schiretz</w:t>
      </w:r>
      <w:proofErr w:type="spellEnd"/>
    </w:p>
    <w:p w:rsidR="00B675A8" w:rsidRDefault="00B675A8" w:rsidP="00B675A8">
      <w:pPr>
        <w:pStyle w:val="Listennummer"/>
      </w:pPr>
      <w:r>
        <w:t>Stand vor der Sitzung:</w:t>
      </w:r>
    </w:p>
    <w:p w:rsidR="00C514A1" w:rsidRDefault="00B675A8" w:rsidP="00CC0038">
      <w:pPr>
        <w:pStyle w:val="Listennummer2"/>
        <w:numPr>
          <w:ilvl w:val="0"/>
          <w:numId w:val="0"/>
        </w:numPr>
        <w:ind w:left="1310" w:hanging="590"/>
      </w:pPr>
      <w:r>
        <w:t>Preisevaluier</w:t>
      </w:r>
      <w:bookmarkStart w:id="0" w:name="_GoBack"/>
      <w:bookmarkEnd w:id="0"/>
      <w:r>
        <w:t xml:space="preserve">ungsarbeiten Poppy und </w:t>
      </w:r>
      <w:proofErr w:type="spellStart"/>
      <w:r>
        <w:t>Inmoov</w:t>
      </w:r>
      <w:proofErr w:type="spellEnd"/>
      <w:r>
        <w:t xml:space="preserve"> abgeschlossen</w:t>
      </w:r>
    </w:p>
    <w:p w:rsidR="00B675A8" w:rsidRDefault="00DB4197" w:rsidP="00CC0038">
      <w:pPr>
        <w:pStyle w:val="Listennummer2"/>
        <w:numPr>
          <w:ilvl w:val="0"/>
          <w:numId w:val="0"/>
        </w:numPr>
        <w:ind w:left="1310" w:hanging="590"/>
      </w:pPr>
      <w:r>
        <w:t>Grober Überblick über die Programmiersprachen verschafft</w:t>
      </w:r>
    </w:p>
    <w:p w:rsidR="00D50D23" w:rsidRPr="0068195E" w:rsidRDefault="00C514A1" w:rsidP="00FD6CAB">
      <w:pPr>
        <w:pStyle w:val="Listennummer"/>
      </w:pPr>
      <w:r>
        <w:t>Offene Fragen</w:t>
      </w:r>
      <w:r w:rsidR="00546654">
        <w:t>:</w:t>
      </w:r>
    </w:p>
    <w:p w:rsidR="00D433DA" w:rsidRPr="0068195E" w:rsidRDefault="00DB4197" w:rsidP="00D433DA">
      <w:pPr>
        <w:pStyle w:val="Listennummer2"/>
        <w:numPr>
          <w:ilvl w:val="0"/>
          <w:numId w:val="0"/>
        </w:numPr>
        <w:ind w:left="1310" w:hanging="590"/>
      </w:pPr>
      <w:r>
        <w:t>Entscheidung, welche Vorlage verwendet wir</w:t>
      </w:r>
      <w:r w:rsidR="00D433DA">
        <w:t>d?</w:t>
      </w:r>
    </w:p>
    <w:p w:rsidR="002C3D7E" w:rsidRDefault="00C514A1" w:rsidP="00C514A1">
      <w:pPr>
        <w:pStyle w:val="Listennummer"/>
      </w:pPr>
      <w:r>
        <w:t>Agenda</w:t>
      </w:r>
      <w:r w:rsidR="00546654">
        <w:t>:</w:t>
      </w:r>
    </w:p>
    <w:p w:rsidR="00C514A1" w:rsidRPr="0068195E" w:rsidRDefault="00DB4197" w:rsidP="00CC0038">
      <w:pPr>
        <w:pStyle w:val="Listennummer2"/>
        <w:numPr>
          <w:ilvl w:val="0"/>
          <w:numId w:val="0"/>
        </w:numPr>
        <w:ind w:left="1310" w:hanging="590"/>
      </w:pPr>
      <w:r>
        <w:t xml:space="preserve">Einigung auf </w:t>
      </w:r>
      <w:proofErr w:type="spellStart"/>
      <w:r>
        <w:t>Inmoov</w:t>
      </w:r>
      <w:proofErr w:type="spellEnd"/>
      <w:r>
        <w:t xml:space="preserve">, da </w:t>
      </w:r>
      <w:proofErr w:type="spellStart"/>
      <w:r>
        <w:t>poppy</w:t>
      </w:r>
      <w:proofErr w:type="spellEnd"/>
      <w:r>
        <w:t xml:space="preserve"> zu teuer</w:t>
      </w:r>
    </w:p>
    <w:p w:rsidR="00C514A1" w:rsidRDefault="00C514A1" w:rsidP="00C514A1">
      <w:pPr>
        <w:pStyle w:val="Listennummer"/>
      </w:pPr>
      <w:r>
        <w:t>Entschlüsse</w:t>
      </w:r>
      <w:r w:rsidR="00546654">
        <w:t xml:space="preserve"> </w:t>
      </w:r>
      <w:r>
        <w:t>/</w:t>
      </w:r>
      <w:r w:rsidR="00546654">
        <w:t xml:space="preserve"> </w:t>
      </w:r>
      <w:r>
        <w:t>Aufträge</w:t>
      </w:r>
      <w:r w:rsidR="00546654">
        <w:t>:</w:t>
      </w:r>
    </w:p>
    <w:p w:rsidR="00CA129A" w:rsidRDefault="00CA129A" w:rsidP="00CC0038">
      <w:pPr>
        <w:pStyle w:val="Listennummer2"/>
        <w:numPr>
          <w:ilvl w:val="0"/>
          <w:numId w:val="0"/>
        </w:numPr>
        <w:ind w:left="1310" w:hanging="590"/>
      </w:pPr>
      <w:proofErr w:type="spellStart"/>
      <w:r>
        <w:t>Inmoov</w:t>
      </w:r>
      <w:proofErr w:type="spellEnd"/>
      <w:r>
        <w:t xml:space="preserve"> wird gebaut.</w:t>
      </w:r>
    </w:p>
    <w:p w:rsidR="00C514A1" w:rsidRDefault="00DB4197" w:rsidP="00CC0038">
      <w:pPr>
        <w:pStyle w:val="Listennummer2"/>
        <w:numPr>
          <w:ilvl w:val="0"/>
          <w:numId w:val="0"/>
        </w:numPr>
        <w:ind w:left="1310" w:hanging="590"/>
      </w:pPr>
      <w:r>
        <w:t xml:space="preserve">Finale Preisliste für </w:t>
      </w:r>
      <w:proofErr w:type="spellStart"/>
      <w:r>
        <w:t>Inmoov</w:t>
      </w:r>
      <w:proofErr w:type="spellEnd"/>
      <w:r>
        <w:t xml:space="preserve"> ist zu erstellen</w:t>
      </w:r>
      <w:r w:rsidR="00CA129A">
        <w:t>.</w:t>
      </w:r>
    </w:p>
    <w:p w:rsidR="00DB4197" w:rsidRDefault="00DB4197" w:rsidP="00CC0038">
      <w:pPr>
        <w:pStyle w:val="Listennummer2"/>
        <w:numPr>
          <w:ilvl w:val="0"/>
          <w:numId w:val="0"/>
        </w:numPr>
        <w:ind w:left="1310" w:hanging="590"/>
      </w:pPr>
      <w:r>
        <w:t>Beginnen mit der genauen Einarbeitung in</w:t>
      </w:r>
      <w:r w:rsidR="00D433DA">
        <w:t xml:space="preserve"> </w:t>
      </w:r>
      <w:proofErr w:type="spellStart"/>
      <w:r w:rsidR="00D433DA">
        <w:t>MyRobotLab</w:t>
      </w:r>
      <w:proofErr w:type="spellEnd"/>
      <w:r w:rsidR="00CA129A">
        <w:t>.</w:t>
      </w:r>
    </w:p>
    <w:p w:rsidR="00D433DA" w:rsidRDefault="00D433DA" w:rsidP="00CC0038">
      <w:pPr>
        <w:pStyle w:val="Listennummer2"/>
        <w:numPr>
          <w:ilvl w:val="0"/>
          <w:numId w:val="0"/>
        </w:numPr>
        <w:ind w:left="1310" w:hanging="590"/>
      </w:pPr>
      <w:r>
        <w:t xml:space="preserve">Schüler übernehmen die Bestellung und werden später von Lehrer </w:t>
      </w:r>
    </w:p>
    <w:p w:rsidR="00587077" w:rsidRDefault="00CA129A" w:rsidP="00CA129A">
      <w:pPr>
        <w:pStyle w:val="Listennummer2"/>
        <w:numPr>
          <w:ilvl w:val="0"/>
          <w:numId w:val="0"/>
        </w:numPr>
        <w:ind w:left="1310" w:hanging="590"/>
      </w:pPr>
      <w:r>
        <w:t>r</w:t>
      </w:r>
      <w:r w:rsidR="00D433DA">
        <w:t>ückvergütet</w:t>
      </w:r>
      <w:r>
        <w:t>.</w:t>
      </w:r>
    </w:p>
    <w:p w:rsidR="00C514A1" w:rsidRDefault="00C514A1" w:rsidP="00C514A1">
      <w:pPr>
        <w:pStyle w:val="Listennummer"/>
      </w:pPr>
      <w:r>
        <w:t>Protokoll gelesen und</w:t>
      </w:r>
      <w:r w:rsidR="00150FC0">
        <w:t xml:space="preserve"> genehmigt</w:t>
      </w:r>
    </w:p>
    <w:p w:rsidR="00C514A1" w:rsidRPr="0068195E" w:rsidRDefault="00C514A1" w:rsidP="00C514A1">
      <w:pPr>
        <w:pStyle w:val="Datum"/>
      </w:pPr>
    </w:p>
    <w:sectPr w:rsidR="00C514A1" w:rsidRPr="0068195E" w:rsidSect="0068195E">
      <w:footerReference w:type="default" r:id="rId8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22C" w:rsidRDefault="007F322C" w:rsidP="001E7D29">
      <w:pPr>
        <w:spacing w:after="0" w:line="240" w:lineRule="auto"/>
      </w:pPr>
      <w:r>
        <w:separator/>
      </w:r>
    </w:p>
  </w:endnote>
  <w:endnote w:type="continuationSeparator" w:id="0">
    <w:p w:rsidR="007F322C" w:rsidRDefault="007F322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DB6" w:rsidRPr="0068195E" w:rsidRDefault="00AE0DB6" w:rsidP="00C514A1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22C" w:rsidRDefault="007F322C" w:rsidP="001E7D29">
      <w:pPr>
        <w:spacing w:after="0" w:line="240" w:lineRule="auto"/>
      </w:pPr>
      <w:r>
        <w:separator/>
      </w:r>
    </w:p>
  </w:footnote>
  <w:footnote w:type="continuationSeparator" w:id="0">
    <w:p w:rsidR="007F322C" w:rsidRDefault="007F322C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12"/>
  </w:num>
  <w:num w:numId="5">
    <w:abstractNumId w:val="3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7"/>
  </w:num>
  <w:num w:numId="40">
    <w:abstractNumId w:val="29"/>
  </w:num>
  <w:num w:numId="41">
    <w:abstractNumId w:val="26"/>
  </w:num>
  <w:num w:numId="42">
    <w:abstractNumId w:val="36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A1"/>
    <w:rsid w:val="000118FF"/>
    <w:rsid w:val="00057671"/>
    <w:rsid w:val="000D445D"/>
    <w:rsid w:val="000F4987"/>
    <w:rsid w:val="000F65EC"/>
    <w:rsid w:val="0011573E"/>
    <w:rsid w:val="001269DE"/>
    <w:rsid w:val="00140DAE"/>
    <w:rsid w:val="00150FC0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339F9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46654"/>
    <w:rsid w:val="00554276"/>
    <w:rsid w:val="00587077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22C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70AEB"/>
    <w:rsid w:val="00A9231C"/>
    <w:rsid w:val="00AA2532"/>
    <w:rsid w:val="00AE0DB6"/>
    <w:rsid w:val="00AE1F88"/>
    <w:rsid w:val="00AE361F"/>
    <w:rsid w:val="00AE5370"/>
    <w:rsid w:val="00B247A9"/>
    <w:rsid w:val="00B435B5"/>
    <w:rsid w:val="00B565D8"/>
    <w:rsid w:val="00B5779A"/>
    <w:rsid w:val="00B64D24"/>
    <w:rsid w:val="00B675A8"/>
    <w:rsid w:val="00B7147D"/>
    <w:rsid w:val="00B75CFC"/>
    <w:rsid w:val="00B853F9"/>
    <w:rsid w:val="00BB018B"/>
    <w:rsid w:val="00BD1747"/>
    <w:rsid w:val="00C1427E"/>
    <w:rsid w:val="00C14973"/>
    <w:rsid w:val="00C1643D"/>
    <w:rsid w:val="00C261A9"/>
    <w:rsid w:val="00C42793"/>
    <w:rsid w:val="00C514A1"/>
    <w:rsid w:val="00C601ED"/>
    <w:rsid w:val="00CA129A"/>
    <w:rsid w:val="00CC0038"/>
    <w:rsid w:val="00CE5A5C"/>
    <w:rsid w:val="00D040CD"/>
    <w:rsid w:val="00D31AB7"/>
    <w:rsid w:val="00D433DA"/>
    <w:rsid w:val="00D50D23"/>
    <w:rsid w:val="00D512BB"/>
    <w:rsid w:val="00DA3B1A"/>
    <w:rsid w:val="00DB4197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47496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73062F09"/>
  <w15:docId w15:val="{646F64F4-B8C4-45AE-B3BF-FA297B0B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E90E9F09D9422A91792D41B815C9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7C869C-687A-46B7-A9D0-2BD9E4C90B1C}"/>
      </w:docPartPr>
      <w:docPartBody>
        <w:p w:rsidR="00770EC8" w:rsidRDefault="00C10C05">
          <w:pPr>
            <w:pStyle w:val="0FE90E9F09D9422A91792D41B815C92A"/>
          </w:pPr>
          <w:r w:rsidRPr="004B5C09">
            <w:rPr>
              <w:lang w:val="de-DE" w:bidi="de-DE"/>
            </w:rPr>
            <w:t>Sitzungsprotokoll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73"/>
    <w:rsid w:val="002643C4"/>
    <w:rsid w:val="00503B59"/>
    <w:rsid w:val="00770EC8"/>
    <w:rsid w:val="00B66D0B"/>
    <w:rsid w:val="00C10C05"/>
    <w:rsid w:val="00E803CB"/>
    <w:rsid w:val="00E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E65EBABB3544E11B7827F7F10C7ACAD">
    <w:name w:val="AE65EBABB3544E11B7827F7F10C7ACAD"/>
  </w:style>
  <w:style w:type="paragraph" w:customStyle="1" w:styleId="0FE90E9F09D9422A91792D41B815C92A">
    <w:name w:val="0FE90E9F09D9422A91792D41B815C92A"/>
  </w:style>
  <w:style w:type="paragraph" w:customStyle="1" w:styleId="CF9BF154FD754A2AA50EB5E8197285F1">
    <w:name w:val="CF9BF154FD754A2AA50EB5E8197285F1"/>
  </w:style>
  <w:style w:type="paragraph" w:customStyle="1" w:styleId="9B329A892051488399F273BCCA596FE4">
    <w:name w:val="9B329A892051488399F273BCCA596FE4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0F5ADB28D63E4D7E8FE4D13A1BF8BB99">
    <w:name w:val="0F5ADB28D63E4D7E8FE4D13A1BF8BB99"/>
  </w:style>
  <w:style w:type="paragraph" w:customStyle="1" w:styleId="02C2CE07460B422F8039A060B44A6256">
    <w:name w:val="02C2CE07460B422F8039A060B44A6256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D7C316F2ED944E7902F29BF28962B48">
    <w:name w:val="6D7C316F2ED944E7902F29BF28962B48"/>
  </w:style>
  <w:style w:type="paragraph" w:customStyle="1" w:styleId="8A8096166F8A474588BD1246EBF23838">
    <w:name w:val="8A8096166F8A474588BD1246EBF23838"/>
  </w:style>
  <w:style w:type="paragraph" w:customStyle="1" w:styleId="0DF7E7D49FD444FD8B994DE398A5927F">
    <w:name w:val="0DF7E7D49FD444FD8B994DE398A5927F"/>
  </w:style>
  <w:style w:type="paragraph" w:customStyle="1" w:styleId="3EB2D138CD464BB28106C6A69EA904BA">
    <w:name w:val="3EB2D138CD464BB28106C6A69EA904BA"/>
  </w:style>
  <w:style w:type="paragraph" w:customStyle="1" w:styleId="77827A3462C44E4A82956F683531701B">
    <w:name w:val="77827A3462C44E4A82956F683531701B"/>
  </w:style>
  <w:style w:type="paragraph" w:customStyle="1" w:styleId="08C24E72D53D4D478BB7A708C6460758">
    <w:name w:val="08C24E72D53D4D478BB7A708C6460758"/>
  </w:style>
  <w:style w:type="paragraph" w:customStyle="1" w:styleId="807CF8FB7FF74E4CA994F720D3A64015">
    <w:name w:val="807CF8FB7FF74E4CA994F720D3A64015"/>
  </w:style>
  <w:style w:type="paragraph" w:customStyle="1" w:styleId="853588A38758487EA761F5AC7182602A">
    <w:name w:val="853588A38758487EA761F5AC7182602A"/>
  </w:style>
  <w:style w:type="paragraph" w:customStyle="1" w:styleId="A351033747BC4407819C067054BF3B2A">
    <w:name w:val="A351033747BC4407819C067054BF3B2A"/>
  </w:style>
  <w:style w:type="paragraph" w:customStyle="1" w:styleId="FCD87B5B71C94E29A68F2482FB952C14">
    <w:name w:val="FCD87B5B71C94E29A68F2482FB952C14"/>
  </w:style>
  <w:style w:type="paragraph" w:customStyle="1" w:styleId="FB08B8E78C594F97808CC0707B006394">
    <w:name w:val="FB08B8E78C594F97808CC0707B006394"/>
  </w:style>
  <w:style w:type="paragraph" w:customStyle="1" w:styleId="BFDF41444A8D4F75B192A75F31A0DF4A">
    <w:name w:val="BFDF41444A8D4F75B192A75F31A0DF4A"/>
  </w:style>
  <w:style w:type="paragraph" w:customStyle="1" w:styleId="EE0D94D25FC944D9859AD0D398358CCC">
    <w:name w:val="EE0D94D25FC944D9859AD0D398358CCC"/>
  </w:style>
  <w:style w:type="paragraph" w:customStyle="1" w:styleId="201972DA9AEF429D8AA4EA841A42C057">
    <w:name w:val="201972DA9AEF429D8AA4EA841A42C057"/>
  </w:style>
  <w:style w:type="paragraph" w:customStyle="1" w:styleId="95E3044E57164A97BB14BAD62686C172">
    <w:name w:val="95E3044E57164A97BB14BAD62686C172"/>
  </w:style>
  <w:style w:type="paragraph" w:customStyle="1" w:styleId="7B0B7FAD89D4451780D5F9937016A685">
    <w:name w:val="7B0B7FAD89D4451780D5F9937016A685"/>
  </w:style>
  <w:style w:type="paragraph" w:customStyle="1" w:styleId="943D3A13E9E04C6388DD525C940D9AA6">
    <w:name w:val="943D3A13E9E04C6388DD525C940D9AA6"/>
  </w:style>
  <w:style w:type="paragraph" w:customStyle="1" w:styleId="E5FED34AA45D45D694A342AE02949F79">
    <w:name w:val="E5FED34AA45D45D694A342AE02949F79"/>
  </w:style>
  <w:style w:type="paragraph" w:customStyle="1" w:styleId="FDBB3642E75C43428A76E6CDBEFAB123">
    <w:name w:val="FDBB3642E75C43428A76E6CDBEFAB123"/>
  </w:style>
  <w:style w:type="paragraph" w:customStyle="1" w:styleId="082587A14C41480FBF89996A37ED4E05">
    <w:name w:val="082587A14C41480FBF89996A37ED4E05"/>
  </w:style>
  <w:style w:type="paragraph" w:customStyle="1" w:styleId="0B50B373109A4166AFF4A155F09AD011">
    <w:name w:val="0B50B373109A4166AFF4A155F09AD011"/>
  </w:style>
  <w:style w:type="paragraph" w:customStyle="1" w:styleId="42419911738344229E8360E0BED0D23E">
    <w:name w:val="42419911738344229E8360E0BED0D23E"/>
  </w:style>
  <w:style w:type="paragraph" w:customStyle="1" w:styleId="E0C8CD46C9C144E2A552D47701402FEC">
    <w:name w:val="E0C8CD46C9C144E2A552D47701402FEC"/>
  </w:style>
  <w:style w:type="paragraph" w:customStyle="1" w:styleId="FF201DC7881C49B495FFD8D44E793553">
    <w:name w:val="FF201DC7881C49B495FFD8D44E793553"/>
  </w:style>
  <w:style w:type="paragraph" w:customStyle="1" w:styleId="ADAB5441540B45608FFCC7C621567F37">
    <w:name w:val="ADAB5441540B45608FFCC7C621567F37"/>
  </w:style>
  <w:style w:type="paragraph" w:customStyle="1" w:styleId="76B3F141787445B0B743E26C9B941D01">
    <w:name w:val="76B3F141787445B0B743E26C9B941D01"/>
  </w:style>
  <w:style w:type="paragraph" w:customStyle="1" w:styleId="F8904C395B7D4666BBECEA65DE15FD29">
    <w:name w:val="F8904C395B7D4666BBECEA65DE15FD29"/>
  </w:style>
  <w:style w:type="paragraph" w:customStyle="1" w:styleId="F9C46D8CC4FA45E98D7CBE4F90CDE648">
    <w:name w:val="F9C46D8CC4FA45E98D7CBE4F90CDE648"/>
  </w:style>
  <w:style w:type="paragraph" w:customStyle="1" w:styleId="BD66416F09EC4C73A1AE454188351C90">
    <w:name w:val="BD66416F09EC4C73A1AE454188351C90"/>
  </w:style>
  <w:style w:type="paragraph" w:customStyle="1" w:styleId="268F8FB4D5694E73BBCBBD086B02DAEB">
    <w:name w:val="268F8FB4D5694E73BBCBBD086B02DAEB"/>
  </w:style>
  <w:style w:type="paragraph" w:customStyle="1" w:styleId="9A1C2FC606994DE09697411581DD2483">
    <w:name w:val="9A1C2FC606994DE09697411581DD2483"/>
    <w:rsid w:val="00EB2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Schiretz</dc:creator>
  <dc:description/>
  <cp:lastModifiedBy>Schachner Thomas</cp:lastModifiedBy>
  <cp:revision>2</cp:revision>
  <dcterms:created xsi:type="dcterms:W3CDTF">2018-10-17T10:26:00Z</dcterms:created>
  <dcterms:modified xsi:type="dcterms:W3CDTF">2018-10-17T10:26:00Z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