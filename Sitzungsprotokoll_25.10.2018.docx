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68195E" w:rsidRDefault="00C514A1" w:rsidP="00275260">
      <w:pPr>
        <w:pStyle w:val="berschrift1"/>
      </w:pPr>
      <w:r>
        <w:t>DA-Humanoid Robot</w:t>
      </w:r>
    </w:p>
    <w:p w:rsidR="00275260" w:rsidRPr="0068195E" w:rsidRDefault="004A114F" w:rsidP="009D4984">
      <w:pPr>
        <w:pStyle w:val="berschrift1"/>
      </w:pPr>
      <w:sdt>
        <w:sdtPr>
          <w:alias w:val="Sitzungsprotokoll:"/>
          <w:tag w:val="Sitzungsprotokoll:"/>
          <w:id w:val="1780671977"/>
          <w:placeholder>
            <w:docPart w:val="0FE90E9F09D9422A91792D41B815C92A"/>
          </w:placeholder>
          <w:temporary/>
          <w:showingPlcHdr/>
          <w15:appearance w15:val="hidden"/>
        </w:sdtPr>
        <w:sdtEndPr/>
        <w:sdtContent>
          <w:r w:rsidR="00275260" w:rsidRPr="0068195E">
            <w:rPr>
              <w:lang w:bidi="de-DE"/>
            </w:rPr>
            <w:t>Sitzungsprotokoll</w:t>
          </w:r>
        </w:sdtContent>
      </w:sdt>
    </w:p>
    <w:p w:rsidR="00554276" w:rsidRPr="0068195E" w:rsidRDefault="00677B54" w:rsidP="00677B54">
      <w:pPr>
        <w:pStyle w:val="Datum"/>
        <w:ind w:left="0"/>
        <w:jc w:val="left"/>
      </w:pPr>
      <w:r>
        <w:br/>
      </w:r>
      <w:r w:rsidR="00C514A1">
        <w:t>Datum</w:t>
      </w:r>
      <w:r>
        <w:t xml:space="preserve"> </w:t>
      </w:r>
      <w:r w:rsidR="00C514A1">
        <w:t>/</w:t>
      </w:r>
      <w:r>
        <w:t xml:space="preserve"> </w:t>
      </w:r>
      <w:r w:rsidR="00C514A1">
        <w:t>Uhrzeit</w:t>
      </w:r>
      <w:r>
        <w:t xml:space="preserve"> </w:t>
      </w:r>
      <w:r w:rsidR="00C514A1">
        <w:t>/</w:t>
      </w:r>
      <w:r>
        <w:t xml:space="preserve"> </w:t>
      </w:r>
      <w:r w:rsidR="00C514A1">
        <w:t>Ort:</w:t>
      </w:r>
      <w:r w:rsidR="008C26F6">
        <w:t xml:space="preserve"> 25.10.2018 / 11:35 / Weiz</w:t>
      </w:r>
    </w:p>
    <w:p w:rsidR="00554276" w:rsidRPr="00C514A1" w:rsidRDefault="00C514A1" w:rsidP="000D445D">
      <w:pPr>
        <w:pStyle w:val="Listennummer"/>
      </w:pPr>
      <w:r>
        <w:rPr>
          <w:rFonts w:eastAsiaTheme="majorEastAsia"/>
        </w:rPr>
        <w:t>Schriftführer</w:t>
      </w:r>
      <w:r w:rsidR="00677B54">
        <w:rPr>
          <w:rFonts w:eastAsiaTheme="majorEastAsia"/>
        </w:rPr>
        <w:t xml:space="preserve"> </w:t>
      </w:r>
      <w:r>
        <w:rPr>
          <w:rFonts w:eastAsiaTheme="majorEastAsia"/>
        </w:rPr>
        <w:t>/</w:t>
      </w:r>
      <w:r w:rsidR="00677B54">
        <w:rPr>
          <w:rFonts w:eastAsiaTheme="majorEastAsia"/>
        </w:rPr>
        <w:t xml:space="preserve"> </w:t>
      </w:r>
      <w:r>
        <w:rPr>
          <w:rFonts w:eastAsiaTheme="majorEastAsia"/>
        </w:rPr>
        <w:t>Teilnehmer</w:t>
      </w:r>
      <w:r w:rsidR="00677B54">
        <w:rPr>
          <w:rFonts w:eastAsiaTheme="majorEastAsia"/>
        </w:rPr>
        <w:t>:</w:t>
      </w:r>
    </w:p>
    <w:p w:rsidR="00C514A1" w:rsidRDefault="00677B54" w:rsidP="00677B54">
      <w:pPr>
        <w:pStyle w:val="Listennummer2"/>
        <w:numPr>
          <w:ilvl w:val="0"/>
          <w:numId w:val="0"/>
        </w:numPr>
        <w:ind w:left="1310" w:hanging="590"/>
      </w:pPr>
      <w:r>
        <w:t>Schriftführer</w:t>
      </w:r>
      <w:r w:rsidR="00C514A1">
        <w:t>:</w:t>
      </w:r>
      <w:r w:rsidR="008C26F6">
        <w:t xml:space="preserve"> Peter Schiretz</w:t>
      </w:r>
    </w:p>
    <w:p w:rsidR="00C514A1" w:rsidRDefault="00677B54" w:rsidP="00677B54">
      <w:pPr>
        <w:pStyle w:val="Listennummer2"/>
        <w:numPr>
          <w:ilvl w:val="0"/>
          <w:numId w:val="0"/>
        </w:numPr>
        <w:ind w:left="1310" w:hanging="590"/>
      </w:pPr>
      <w:r>
        <w:t>Teilnehmer</w:t>
      </w:r>
      <w:r w:rsidR="00C514A1">
        <w:t>:</w:t>
      </w:r>
      <w:r w:rsidR="008C26F6">
        <w:t xml:space="preserve"> Anton </w:t>
      </w:r>
      <w:proofErr w:type="spellStart"/>
      <w:r w:rsidR="008C26F6">
        <w:t>Edl</w:t>
      </w:r>
      <w:proofErr w:type="spellEnd"/>
      <w:r w:rsidR="008C26F6">
        <w:t xml:space="preserve">, Christoph </w:t>
      </w:r>
      <w:proofErr w:type="spellStart"/>
      <w:r w:rsidR="008C26F6">
        <w:t>Wurzinger</w:t>
      </w:r>
      <w:proofErr w:type="spellEnd"/>
      <w:r w:rsidR="008C26F6">
        <w:t>, Peter Schiretz</w:t>
      </w:r>
    </w:p>
    <w:p w:rsidR="00C514A1" w:rsidRDefault="00677B54" w:rsidP="00FD6CAB">
      <w:pPr>
        <w:pStyle w:val="Listennummer"/>
      </w:pPr>
      <w:r>
        <w:t>Stand vor der Sitzung:</w:t>
      </w:r>
    </w:p>
    <w:p w:rsidR="008C26F6" w:rsidRPr="008C26F6" w:rsidRDefault="008C26F6" w:rsidP="008C26F6">
      <w:pPr>
        <w:pStyle w:val="Listennummer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Bestellliste Fertig</w:t>
      </w:r>
    </w:p>
    <w:p w:rsidR="00C514A1" w:rsidRDefault="004778AB" w:rsidP="00677B54">
      <w:pPr>
        <w:pStyle w:val="Listennummer2"/>
        <w:numPr>
          <w:ilvl w:val="0"/>
          <w:numId w:val="0"/>
        </w:numPr>
        <w:ind w:left="1310" w:hanging="590"/>
      </w:pPr>
      <w:r>
        <w:t>Sponsor-Blatt Version 1 fertig</w:t>
      </w:r>
    </w:p>
    <w:p w:rsidR="00D50D23" w:rsidRPr="0068195E" w:rsidRDefault="00C514A1" w:rsidP="00FD6CAB">
      <w:pPr>
        <w:pStyle w:val="Listennummer"/>
      </w:pPr>
      <w:r>
        <w:t>Offene Fragen</w:t>
      </w:r>
      <w:r w:rsidR="00677B54">
        <w:t>:</w:t>
      </w:r>
    </w:p>
    <w:p w:rsidR="002C3D7E" w:rsidRDefault="004778AB" w:rsidP="00677B54">
      <w:pPr>
        <w:pStyle w:val="Listennummer2"/>
        <w:numPr>
          <w:ilvl w:val="0"/>
          <w:numId w:val="0"/>
        </w:numPr>
        <w:ind w:left="1310" w:hanging="590"/>
      </w:pPr>
      <w:r>
        <w:t xml:space="preserve">Änderungsvorschläge für den Sponsor-Blatt </w:t>
      </w:r>
    </w:p>
    <w:p w:rsidR="004778AB" w:rsidRPr="0068195E" w:rsidRDefault="004778AB" w:rsidP="00677B54">
      <w:pPr>
        <w:pStyle w:val="Listennummer2"/>
        <w:numPr>
          <w:ilvl w:val="0"/>
          <w:numId w:val="0"/>
        </w:numPr>
        <w:ind w:left="1310" w:hanging="590"/>
      </w:pPr>
      <w:r>
        <w:t>Welcher 3D-Drucker wird verwendet</w:t>
      </w:r>
    </w:p>
    <w:p w:rsidR="002C3D7E" w:rsidRDefault="00C514A1" w:rsidP="00C514A1">
      <w:pPr>
        <w:pStyle w:val="Listennummer"/>
      </w:pPr>
      <w:r>
        <w:t>Agenda</w:t>
      </w:r>
      <w:r w:rsidR="00677B54">
        <w:t>:</w:t>
      </w:r>
    </w:p>
    <w:p w:rsidR="00C514A1" w:rsidRPr="0068195E" w:rsidRDefault="004778AB" w:rsidP="00677B54">
      <w:pPr>
        <w:pStyle w:val="Listennummer2"/>
        <w:numPr>
          <w:ilvl w:val="0"/>
          <w:numId w:val="0"/>
        </w:numPr>
        <w:ind w:left="1310" w:hanging="590"/>
      </w:pPr>
      <w:r>
        <w:t>Bestellliste und Sponsor-Blatt</w:t>
      </w:r>
    </w:p>
    <w:p w:rsidR="00C514A1" w:rsidRDefault="00C514A1" w:rsidP="00C514A1">
      <w:pPr>
        <w:pStyle w:val="Listennummer"/>
      </w:pPr>
      <w:r>
        <w:t>Entschlüsse</w:t>
      </w:r>
      <w:r w:rsidR="00677B54">
        <w:t xml:space="preserve"> </w:t>
      </w:r>
      <w:r>
        <w:t>/</w:t>
      </w:r>
      <w:r w:rsidR="00677B54">
        <w:t xml:space="preserve"> </w:t>
      </w:r>
      <w:r>
        <w:t>Aufträge</w:t>
      </w:r>
      <w:r w:rsidR="00677B54">
        <w:t>:</w:t>
      </w:r>
    </w:p>
    <w:p w:rsidR="00677B54" w:rsidRDefault="004778AB" w:rsidP="004778AB">
      <w:pPr>
        <w:pStyle w:val="Listennummer"/>
        <w:numPr>
          <w:ilvl w:val="0"/>
          <w:numId w:val="0"/>
        </w:numPr>
        <w:ind w:left="893" w:hanging="173"/>
        <w:rPr>
          <w:b w:val="0"/>
        </w:rPr>
      </w:pPr>
      <w:r>
        <w:rPr>
          <w:b w:val="0"/>
        </w:rPr>
        <w:t>Änderungen am Sponsor-Blatt</w:t>
      </w:r>
    </w:p>
    <w:p w:rsidR="007F361F" w:rsidRDefault="007F361F" w:rsidP="007F361F">
      <w:pPr>
        <w:pStyle w:val="Listennummer"/>
        <w:numPr>
          <w:ilvl w:val="0"/>
          <w:numId w:val="0"/>
        </w:numPr>
        <w:ind w:left="893" w:hanging="173"/>
        <w:rPr>
          <w:b w:val="0"/>
        </w:rPr>
      </w:pPr>
      <w:r>
        <w:rPr>
          <w:b w:val="0"/>
        </w:rPr>
        <w:t>Bestellliste ist kontrolliert. Somit werden die Bestellungen in Auftrag gegeben</w:t>
      </w:r>
    </w:p>
    <w:p w:rsidR="004778AB" w:rsidRPr="004778AB" w:rsidRDefault="007F361F" w:rsidP="007F361F">
      <w:pPr>
        <w:pStyle w:val="Listennummer"/>
        <w:numPr>
          <w:ilvl w:val="0"/>
          <w:numId w:val="0"/>
        </w:numPr>
        <w:ind w:left="173" w:hanging="173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Erste Druckaufträge können ab 29.10.2018 in Auftrag gegeben werden</w:t>
      </w:r>
      <w:bookmarkStart w:id="0" w:name="_GoBack"/>
      <w:bookmarkEnd w:id="0"/>
      <w:r>
        <w:rPr>
          <w:b w:val="0"/>
        </w:rPr>
        <w:t xml:space="preserve"> </w:t>
      </w:r>
    </w:p>
    <w:p w:rsidR="00C514A1" w:rsidRDefault="00C514A1" w:rsidP="00677B54">
      <w:pPr>
        <w:pStyle w:val="Listennummer"/>
        <w:numPr>
          <w:ilvl w:val="0"/>
          <w:numId w:val="0"/>
        </w:numPr>
      </w:pPr>
      <w:r>
        <w:t>Protokoll gelesen und</w:t>
      </w:r>
      <w:r w:rsidR="00150FC0">
        <w:t xml:space="preserve"> genehmigt</w:t>
      </w:r>
      <w:r w:rsidR="00677B54">
        <w:t>:</w:t>
      </w:r>
    </w:p>
    <w:p w:rsidR="00C514A1" w:rsidRPr="0068195E" w:rsidRDefault="00C514A1" w:rsidP="00C514A1">
      <w:pPr>
        <w:pStyle w:val="Datum"/>
      </w:pPr>
    </w:p>
    <w:sectPr w:rsidR="00C514A1" w:rsidRPr="0068195E" w:rsidSect="0068195E">
      <w:footerReference w:type="default" r:id="rId8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14F" w:rsidRDefault="004A114F" w:rsidP="001E7D29">
      <w:pPr>
        <w:spacing w:after="0" w:line="240" w:lineRule="auto"/>
      </w:pPr>
      <w:r>
        <w:separator/>
      </w:r>
    </w:p>
  </w:endnote>
  <w:endnote w:type="continuationSeparator" w:id="0">
    <w:p w:rsidR="004A114F" w:rsidRDefault="004A114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Pr="0068195E" w:rsidRDefault="000F4987" w:rsidP="00C514A1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14F" w:rsidRDefault="004A114F" w:rsidP="001E7D29">
      <w:pPr>
        <w:spacing w:after="0" w:line="240" w:lineRule="auto"/>
      </w:pPr>
      <w:r>
        <w:separator/>
      </w:r>
    </w:p>
  </w:footnote>
  <w:footnote w:type="continuationSeparator" w:id="0">
    <w:p w:rsidR="004A114F" w:rsidRDefault="004A114F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12"/>
  </w:num>
  <w:num w:numId="5">
    <w:abstractNumId w:val="3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7"/>
  </w:num>
  <w:num w:numId="40">
    <w:abstractNumId w:val="29"/>
  </w:num>
  <w:num w:numId="41">
    <w:abstractNumId w:val="26"/>
  </w:num>
  <w:num w:numId="42">
    <w:abstractNumId w:val="3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1"/>
    <w:rsid w:val="000118FF"/>
    <w:rsid w:val="00057671"/>
    <w:rsid w:val="000D445D"/>
    <w:rsid w:val="000F4987"/>
    <w:rsid w:val="000F65EC"/>
    <w:rsid w:val="0011573E"/>
    <w:rsid w:val="001269DE"/>
    <w:rsid w:val="00140DAE"/>
    <w:rsid w:val="00150FC0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778AB"/>
    <w:rsid w:val="00491C23"/>
    <w:rsid w:val="004A114F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77B54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7F361F"/>
    <w:rsid w:val="00815563"/>
    <w:rsid w:val="008240DA"/>
    <w:rsid w:val="008429E5"/>
    <w:rsid w:val="00867EA4"/>
    <w:rsid w:val="00897D88"/>
    <w:rsid w:val="008A0319"/>
    <w:rsid w:val="008C26F6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1243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514A1"/>
    <w:rsid w:val="00C601ED"/>
    <w:rsid w:val="00CE5A5C"/>
    <w:rsid w:val="00D040CD"/>
    <w:rsid w:val="00D1079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47496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675949B6"/>
  <w15:docId w15:val="{646F64F4-B8C4-45AE-B3BF-FA297B0B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E90E9F09D9422A91792D41B815C9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7C869C-687A-46B7-A9D0-2BD9E4C90B1C}"/>
      </w:docPartPr>
      <w:docPartBody>
        <w:p w:rsidR="00770EC8" w:rsidRDefault="00C10C05">
          <w:pPr>
            <w:pStyle w:val="0FE90E9F09D9422A91792D41B815C92A"/>
          </w:pPr>
          <w:r w:rsidRPr="004B5C09">
            <w:rPr>
              <w:lang w:val="de-DE" w:bidi="de-DE"/>
            </w:rPr>
            <w:t>Sitzungsprotokoll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3"/>
    <w:rsid w:val="00690EE3"/>
    <w:rsid w:val="00770EC8"/>
    <w:rsid w:val="007A7BFA"/>
    <w:rsid w:val="00C10C05"/>
    <w:rsid w:val="00E803CB"/>
    <w:rsid w:val="00E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E65EBABB3544E11B7827F7F10C7ACAD">
    <w:name w:val="AE65EBABB3544E11B7827F7F10C7ACAD"/>
  </w:style>
  <w:style w:type="paragraph" w:customStyle="1" w:styleId="0FE90E9F09D9422A91792D41B815C92A">
    <w:name w:val="0FE90E9F09D9422A91792D41B815C92A"/>
  </w:style>
  <w:style w:type="paragraph" w:customStyle="1" w:styleId="CF9BF154FD754A2AA50EB5E8197285F1">
    <w:name w:val="CF9BF154FD754A2AA50EB5E8197285F1"/>
  </w:style>
  <w:style w:type="paragraph" w:customStyle="1" w:styleId="9B329A892051488399F273BCCA596FE4">
    <w:name w:val="9B329A892051488399F273BCCA596FE4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0F5ADB28D63E4D7E8FE4D13A1BF8BB99">
    <w:name w:val="0F5ADB28D63E4D7E8FE4D13A1BF8BB99"/>
  </w:style>
  <w:style w:type="paragraph" w:customStyle="1" w:styleId="02C2CE07460B422F8039A060B44A6256">
    <w:name w:val="02C2CE07460B422F8039A060B44A6256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D7C316F2ED944E7902F29BF28962B48">
    <w:name w:val="6D7C316F2ED944E7902F29BF28962B48"/>
  </w:style>
  <w:style w:type="paragraph" w:customStyle="1" w:styleId="8A8096166F8A474588BD1246EBF23838">
    <w:name w:val="8A8096166F8A474588BD1246EBF23838"/>
  </w:style>
  <w:style w:type="paragraph" w:customStyle="1" w:styleId="0DF7E7D49FD444FD8B994DE398A5927F">
    <w:name w:val="0DF7E7D49FD444FD8B994DE398A5927F"/>
  </w:style>
  <w:style w:type="paragraph" w:customStyle="1" w:styleId="3EB2D138CD464BB28106C6A69EA904BA">
    <w:name w:val="3EB2D138CD464BB28106C6A69EA904BA"/>
  </w:style>
  <w:style w:type="paragraph" w:customStyle="1" w:styleId="77827A3462C44E4A82956F683531701B">
    <w:name w:val="77827A3462C44E4A82956F683531701B"/>
  </w:style>
  <w:style w:type="paragraph" w:customStyle="1" w:styleId="08C24E72D53D4D478BB7A708C6460758">
    <w:name w:val="08C24E72D53D4D478BB7A708C6460758"/>
  </w:style>
  <w:style w:type="paragraph" w:customStyle="1" w:styleId="807CF8FB7FF74E4CA994F720D3A64015">
    <w:name w:val="807CF8FB7FF74E4CA994F720D3A64015"/>
  </w:style>
  <w:style w:type="paragraph" w:customStyle="1" w:styleId="853588A38758487EA761F5AC7182602A">
    <w:name w:val="853588A38758487EA761F5AC7182602A"/>
  </w:style>
  <w:style w:type="paragraph" w:customStyle="1" w:styleId="A351033747BC4407819C067054BF3B2A">
    <w:name w:val="A351033747BC4407819C067054BF3B2A"/>
  </w:style>
  <w:style w:type="paragraph" w:customStyle="1" w:styleId="FCD87B5B71C94E29A68F2482FB952C14">
    <w:name w:val="FCD87B5B71C94E29A68F2482FB952C14"/>
  </w:style>
  <w:style w:type="paragraph" w:customStyle="1" w:styleId="FB08B8E78C594F97808CC0707B006394">
    <w:name w:val="FB08B8E78C594F97808CC0707B006394"/>
  </w:style>
  <w:style w:type="paragraph" w:customStyle="1" w:styleId="BFDF41444A8D4F75B192A75F31A0DF4A">
    <w:name w:val="BFDF41444A8D4F75B192A75F31A0DF4A"/>
  </w:style>
  <w:style w:type="paragraph" w:customStyle="1" w:styleId="EE0D94D25FC944D9859AD0D398358CCC">
    <w:name w:val="EE0D94D25FC944D9859AD0D398358CCC"/>
  </w:style>
  <w:style w:type="paragraph" w:customStyle="1" w:styleId="201972DA9AEF429D8AA4EA841A42C057">
    <w:name w:val="201972DA9AEF429D8AA4EA841A42C057"/>
  </w:style>
  <w:style w:type="paragraph" w:customStyle="1" w:styleId="95E3044E57164A97BB14BAD62686C172">
    <w:name w:val="95E3044E57164A97BB14BAD62686C172"/>
  </w:style>
  <w:style w:type="paragraph" w:customStyle="1" w:styleId="7B0B7FAD89D4451780D5F9937016A685">
    <w:name w:val="7B0B7FAD89D4451780D5F9937016A685"/>
  </w:style>
  <w:style w:type="paragraph" w:customStyle="1" w:styleId="943D3A13E9E04C6388DD525C940D9AA6">
    <w:name w:val="943D3A13E9E04C6388DD525C940D9AA6"/>
  </w:style>
  <w:style w:type="paragraph" w:customStyle="1" w:styleId="E5FED34AA45D45D694A342AE02949F79">
    <w:name w:val="E5FED34AA45D45D694A342AE02949F79"/>
  </w:style>
  <w:style w:type="paragraph" w:customStyle="1" w:styleId="FDBB3642E75C43428A76E6CDBEFAB123">
    <w:name w:val="FDBB3642E75C43428A76E6CDBEFAB123"/>
  </w:style>
  <w:style w:type="paragraph" w:customStyle="1" w:styleId="082587A14C41480FBF89996A37ED4E05">
    <w:name w:val="082587A14C41480FBF89996A37ED4E05"/>
  </w:style>
  <w:style w:type="paragraph" w:customStyle="1" w:styleId="0B50B373109A4166AFF4A155F09AD011">
    <w:name w:val="0B50B373109A4166AFF4A155F09AD011"/>
  </w:style>
  <w:style w:type="paragraph" w:customStyle="1" w:styleId="42419911738344229E8360E0BED0D23E">
    <w:name w:val="42419911738344229E8360E0BED0D23E"/>
  </w:style>
  <w:style w:type="paragraph" w:customStyle="1" w:styleId="E0C8CD46C9C144E2A552D47701402FEC">
    <w:name w:val="E0C8CD46C9C144E2A552D47701402FEC"/>
  </w:style>
  <w:style w:type="paragraph" w:customStyle="1" w:styleId="FF201DC7881C49B495FFD8D44E793553">
    <w:name w:val="FF201DC7881C49B495FFD8D44E793553"/>
  </w:style>
  <w:style w:type="paragraph" w:customStyle="1" w:styleId="ADAB5441540B45608FFCC7C621567F37">
    <w:name w:val="ADAB5441540B45608FFCC7C621567F37"/>
  </w:style>
  <w:style w:type="paragraph" w:customStyle="1" w:styleId="76B3F141787445B0B743E26C9B941D01">
    <w:name w:val="76B3F141787445B0B743E26C9B941D01"/>
  </w:style>
  <w:style w:type="paragraph" w:customStyle="1" w:styleId="F8904C395B7D4666BBECEA65DE15FD29">
    <w:name w:val="F8904C395B7D4666BBECEA65DE15FD29"/>
  </w:style>
  <w:style w:type="paragraph" w:customStyle="1" w:styleId="F9C46D8CC4FA45E98D7CBE4F90CDE648">
    <w:name w:val="F9C46D8CC4FA45E98D7CBE4F90CDE648"/>
  </w:style>
  <w:style w:type="paragraph" w:customStyle="1" w:styleId="BD66416F09EC4C73A1AE454188351C90">
    <w:name w:val="BD66416F09EC4C73A1AE454188351C90"/>
  </w:style>
  <w:style w:type="paragraph" w:customStyle="1" w:styleId="268F8FB4D5694E73BBCBBD086B02DAEB">
    <w:name w:val="268F8FB4D5694E73BBCBBD086B02DAEB"/>
  </w:style>
  <w:style w:type="paragraph" w:customStyle="1" w:styleId="9A1C2FC606994DE09697411581DD2483">
    <w:name w:val="9A1C2FC606994DE09697411581DD2483"/>
    <w:rsid w:val="00EB2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Schiretz</dc:creator>
  <dc:description/>
  <cp:lastModifiedBy>Schiretz Peter</cp:lastModifiedBy>
  <cp:revision>3</cp:revision>
  <dcterms:created xsi:type="dcterms:W3CDTF">2018-10-29T11:09:00Z</dcterms:created>
  <dcterms:modified xsi:type="dcterms:W3CDTF">2018-10-29T11:27:00Z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